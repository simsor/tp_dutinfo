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5D" w:rsidRDefault="009C335D" w:rsidP="00E20501">
      <w:pPr>
        <w:tabs>
          <w:tab w:val="left" w:pos="10260"/>
        </w:tabs>
        <w:ind w:right="512"/>
      </w:pPr>
    </w:p>
    <w:p w:rsidR="009C335D" w:rsidRDefault="009C335D"/>
    <w:p w:rsidR="009C335D" w:rsidRDefault="009C335D"/>
    <w:p w:rsidR="009C335D" w:rsidRDefault="009C335D">
      <w:pPr>
        <w:ind w:left="1134" w:right="1134"/>
      </w:pPr>
    </w:p>
    <w:p w:rsidR="009C335D" w:rsidRDefault="009C3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134"/>
        <w:jc w:val="center"/>
        <w:rPr>
          <w:sz w:val="32"/>
          <w:szCs w:val="32"/>
        </w:rPr>
      </w:pPr>
    </w:p>
    <w:p w:rsidR="009C335D" w:rsidRDefault="009C335D" w:rsidP="000D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134"/>
        <w:jc w:val="center"/>
        <w:rPr>
          <w:sz w:val="32"/>
          <w:szCs w:val="32"/>
        </w:rPr>
      </w:pPr>
      <w:r>
        <w:rPr>
          <w:sz w:val="32"/>
          <w:szCs w:val="32"/>
        </w:rPr>
        <w:t>TP d’Algorithmique</w:t>
      </w:r>
    </w:p>
    <w:p w:rsidR="009C335D" w:rsidRDefault="009C335D" w:rsidP="002B3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134"/>
        <w:jc w:val="center"/>
        <w:rPr>
          <w:sz w:val="32"/>
          <w:szCs w:val="32"/>
        </w:rPr>
      </w:pPr>
      <w:r>
        <w:rPr>
          <w:sz w:val="32"/>
          <w:szCs w:val="32"/>
        </w:rPr>
        <w:t>n° …</w:t>
      </w:r>
    </w:p>
    <w:p w:rsidR="009C335D" w:rsidRDefault="009C3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134"/>
        <w:jc w:val="center"/>
        <w:rPr>
          <w:sz w:val="32"/>
          <w:szCs w:val="32"/>
        </w:rPr>
      </w:pPr>
    </w:p>
    <w:p w:rsidR="009C335D" w:rsidRDefault="009C335D">
      <w:pPr>
        <w:ind w:left="1134" w:right="1134"/>
      </w:pPr>
    </w:p>
    <w:p w:rsidR="009C335D" w:rsidRDefault="009C335D">
      <w:pPr>
        <w:pStyle w:val="Header"/>
        <w:tabs>
          <w:tab w:val="clear" w:pos="4536"/>
          <w:tab w:val="clear" w:pos="9072"/>
        </w:tabs>
      </w:pPr>
    </w:p>
    <w:p w:rsidR="009C335D" w:rsidRDefault="009C335D"/>
    <w:p w:rsidR="009C335D" w:rsidRPr="00435104" w:rsidRDefault="009C335D" w:rsidP="00E20501">
      <w:pPr>
        <w:pStyle w:val="Heading4"/>
        <w:ind w:right="872"/>
        <w:rPr>
          <w:sz w:val="28"/>
          <w:szCs w:val="28"/>
          <w:u w:val="none"/>
        </w:rPr>
      </w:pPr>
      <w:r w:rsidRPr="00435104">
        <w:rPr>
          <w:sz w:val="28"/>
          <w:szCs w:val="28"/>
          <w:u w:val="none"/>
        </w:rPr>
        <w:t>Table des matières</w:t>
      </w:r>
    </w:p>
    <w:p w:rsidR="009C335D" w:rsidRDefault="009C335D">
      <w:pPr>
        <w:jc w:val="center"/>
      </w:pPr>
    </w:p>
    <w:p w:rsidR="009C335D" w:rsidRDefault="009C335D">
      <w:pPr>
        <w:pStyle w:val="TOC1"/>
        <w:tabs>
          <w:tab w:val="right" w:pos="9060"/>
        </w:tabs>
        <w:rPr>
          <w:rFonts w:ascii="Times New Roman" w:hAnsi="Times New Roman" w:cs="Times New Roman"/>
          <w:noProof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67498625" w:history="1">
        <w:r w:rsidRPr="00072250">
          <w:rPr>
            <w:rStyle w:val="Hyperlink"/>
            <w:rFonts w:cs="Arial"/>
            <w:noProof/>
          </w:rPr>
          <w:t>Exercice 1 : Capital d’un élevage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_Toc267498625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335D" w:rsidRDefault="009C335D">
      <w:pPr>
        <w:pStyle w:val="TOC2"/>
        <w:tabs>
          <w:tab w:val="right" w:pos="906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67498626" w:history="1">
        <w:r w:rsidRPr="00072250">
          <w:rPr>
            <w:rStyle w:val="Hyperlink"/>
            <w:rFonts w:cs="Arial"/>
            <w:noProof/>
          </w:rPr>
          <w:t>Rappel de l’énoncé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_Toc267498626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335D" w:rsidRDefault="009C335D">
      <w:pPr>
        <w:pStyle w:val="TOC2"/>
        <w:tabs>
          <w:tab w:val="right" w:pos="906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67498627" w:history="1">
        <w:r w:rsidRPr="00072250">
          <w:rPr>
            <w:rStyle w:val="Hyperlink"/>
            <w:rFonts w:cs="Arial"/>
            <w:noProof/>
          </w:rPr>
          <w:t>Analyse du travail à faire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_Toc267498627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335D" w:rsidRDefault="009C335D">
      <w:pPr>
        <w:pStyle w:val="TOC2"/>
        <w:tabs>
          <w:tab w:val="right" w:pos="906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67498628" w:history="1">
        <w:r w:rsidRPr="00072250">
          <w:rPr>
            <w:rStyle w:val="Hyperlink"/>
            <w:rFonts w:cs="Arial"/>
            <w:noProof/>
          </w:rPr>
          <w:t>Algorithmes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_Toc267498628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335D" w:rsidRDefault="009C335D">
      <w:pPr>
        <w:pStyle w:val="TOC2"/>
        <w:tabs>
          <w:tab w:val="right" w:pos="906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67498629" w:history="1">
        <w:r w:rsidRPr="00072250">
          <w:rPr>
            <w:rStyle w:val="Hyperlink"/>
            <w:rFonts w:cs="Arial"/>
            <w:noProof/>
          </w:rPr>
          <w:t>Programmes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_Toc267498629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335D" w:rsidRDefault="009C335D">
      <w:pPr>
        <w:pStyle w:val="TOC2"/>
        <w:tabs>
          <w:tab w:val="right" w:pos="906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67498630" w:history="1">
        <w:r w:rsidRPr="00072250">
          <w:rPr>
            <w:rStyle w:val="Hyperlink"/>
            <w:rFonts w:cs="Arial"/>
            <w:noProof/>
          </w:rPr>
          <w:t>Jeux d’essai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_Toc267498630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C335D" w:rsidRDefault="009C335D">
      <w:pPr>
        <w:pStyle w:val="TOC1"/>
        <w:tabs>
          <w:tab w:val="right" w:pos="906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67498631" w:history="1">
        <w:r w:rsidRPr="00072250">
          <w:rPr>
            <w:rStyle w:val="Hyperlink"/>
            <w:rFonts w:cs="Arial"/>
            <w:noProof/>
          </w:rPr>
          <w:t>Exercice 2 : Aire du cercle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_Toc267498631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335D" w:rsidRDefault="009C335D">
      <w:pPr>
        <w:pStyle w:val="TOC2"/>
        <w:tabs>
          <w:tab w:val="right" w:pos="906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67498632" w:history="1">
        <w:r w:rsidRPr="00072250">
          <w:rPr>
            <w:rStyle w:val="Hyperlink"/>
            <w:rFonts w:cs="Arial"/>
            <w:noProof/>
          </w:rPr>
          <w:t>Rappel de l’énoncé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_Toc267498632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335D" w:rsidRDefault="009C335D">
      <w:pPr>
        <w:pStyle w:val="TOC2"/>
        <w:tabs>
          <w:tab w:val="right" w:pos="906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67498633" w:history="1">
        <w:r w:rsidRPr="00072250">
          <w:rPr>
            <w:rStyle w:val="Hyperlink"/>
            <w:rFonts w:cs="Arial"/>
            <w:noProof/>
          </w:rPr>
          <w:t>Analyse du travail à faire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_Toc267498633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335D" w:rsidRDefault="009C335D">
      <w:pPr>
        <w:pStyle w:val="TOC2"/>
        <w:tabs>
          <w:tab w:val="right" w:pos="906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67498634" w:history="1">
        <w:r w:rsidRPr="00072250">
          <w:rPr>
            <w:rStyle w:val="Hyperlink"/>
            <w:rFonts w:cs="Arial"/>
            <w:noProof/>
          </w:rPr>
          <w:t>Algorithmes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_Toc267498634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335D" w:rsidRDefault="009C335D">
      <w:pPr>
        <w:pStyle w:val="TOC2"/>
        <w:tabs>
          <w:tab w:val="right" w:pos="906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67498635" w:history="1">
        <w:r w:rsidRPr="00072250">
          <w:rPr>
            <w:rStyle w:val="Hyperlink"/>
            <w:rFonts w:cs="Arial"/>
            <w:noProof/>
          </w:rPr>
          <w:t>Programmes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_Toc267498635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335D" w:rsidRDefault="009C335D">
      <w:pPr>
        <w:pStyle w:val="TOC2"/>
        <w:tabs>
          <w:tab w:val="right" w:pos="906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267498636" w:history="1">
        <w:r w:rsidRPr="00072250">
          <w:rPr>
            <w:rStyle w:val="Hyperlink"/>
            <w:rFonts w:cs="Arial"/>
            <w:noProof/>
          </w:rPr>
          <w:t>Jeux d’essai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_Toc267498636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335D" w:rsidRDefault="009C335D">
      <w:r>
        <w:fldChar w:fldCharType="end"/>
      </w:r>
    </w:p>
    <w:p w:rsidR="009C335D" w:rsidRDefault="009C335D"/>
    <w:p w:rsidR="009C335D" w:rsidRDefault="009C335D"/>
    <w:p w:rsidR="009C335D" w:rsidRDefault="009C335D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</w:pPr>
    </w:p>
    <w:p w:rsidR="009C335D" w:rsidRDefault="009C335D" w:rsidP="005626D2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</w:pPr>
      <w:r>
        <w:rPr>
          <w:b/>
          <w:bCs/>
        </w:rPr>
        <w:t>A supprimer dans le dossier final</w:t>
      </w:r>
    </w:p>
    <w:p w:rsidR="009C335D" w:rsidRDefault="009C335D" w:rsidP="005626D2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</w:pPr>
      <w:r>
        <w:t>Remarque : cette partie permet d’indiquer les programmes qui ne fonctionnent pas.</w:t>
      </w:r>
    </w:p>
    <w:p w:rsidR="009C335D" w:rsidRDefault="009C335D" w:rsidP="005626D2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</w:pPr>
    </w:p>
    <w:p w:rsidR="009C335D" w:rsidRDefault="009C335D" w:rsidP="005626D2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</w:pPr>
      <w:r>
        <w:t>Pour modifier les noms des étudiants, double clic sur noms prénoms étudiants en haut de la 1</w:t>
      </w:r>
      <w:r w:rsidRPr="00746B03">
        <w:rPr>
          <w:vertAlign w:val="superscript"/>
        </w:rPr>
        <w:t>ère</w:t>
      </w:r>
      <w:r>
        <w:t xml:space="preserve"> page, mettre noms, numéro de groupe</w:t>
      </w:r>
    </w:p>
    <w:p w:rsidR="009C335D" w:rsidRDefault="009C335D" w:rsidP="005626D2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</w:pPr>
      <w:r>
        <w:t xml:space="preserve"> Une fois la mise à jour réalisée, cliquer Fermer en-tete pied de page.</w:t>
      </w:r>
    </w:p>
    <w:p w:rsidR="009C335D" w:rsidRDefault="009C335D" w:rsidP="005626D2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</w:pPr>
    </w:p>
    <w:p w:rsidR="009C335D" w:rsidRDefault="009C335D" w:rsidP="005626D2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</w:pPr>
      <w:r>
        <w:t>Pour actualiser la table des matières, clic droit sur la table des matières puis :</w:t>
      </w:r>
    </w:p>
    <w:p w:rsidR="009C335D" w:rsidRDefault="009C335D" w:rsidP="005626D2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</w:pPr>
      <w:r>
        <w:tab/>
      </w:r>
      <w:r>
        <w:rPr>
          <w:u w:val="single"/>
        </w:rPr>
        <w:t>M</w:t>
      </w:r>
      <w:r>
        <w:t>ettre à jour les champs</w:t>
      </w:r>
    </w:p>
    <w:p w:rsidR="009C335D" w:rsidRDefault="009C335D" w:rsidP="005626D2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</w:pPr>
      <w:r>
        <w:tab/>
      </w:r>
      <w:r>
        <w:tab/>
        <w:t>Me</w:t>
      </w:r>
      <w:r>
        <w:rPr>
          <w:u w:val="single"/>
        </w:rPr>
        <w:t>t</w:t>
      </w:r>
      <w:r>
        <w:t>tre à jour toute la table.</w:t>
      </w:r>
    </w:p>
    <w:p w:rsidR="009C335D" w:rsidRDefault="009C335D" w:rsidP="005626D2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</w:pPr>
    </w:p>
    <w:p w:rsidR="009C335D" w:rsidRDefault="009C335D" w:rsidP="005626D2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7"/>
        <w:jc w:val="both"/>
      </w:pPr>
    </w:p>
    <w:p w:rsidR="009C335D" w:rsidRDefault="009C335D"/>
    <w:p w:rsidR="009C335D" w:rsidRDefault="009C335D">
      <w:r>
        <w:br w:type="page"/>
      </w:r>
    </w:p>
    <w:p w:rsidR="009C335D" w:rsidRDefault="009C335D" w:rsidP="005153FA">
      <w:pPr>
        <w:pStyle w:val="Heading1"/>
      </w:pPr>
      <w:bookmarkStart w:id="0" w:name="_Toc267498625"/>
      <w:r>
        <w:t>Exercice 1 : Capital d’un élevage</w:t>
      </w:r>
      <w:bookmarkEnd w:id="0"/>
    </w:p>
    <w:p w:rsidR="009C335D" w:rsidRDefault="009C335D"/>
    <w:p w:rsidR="009C335D" w:rsidRDefault="009C335D" w:rsidP="005626D2">
      <w:pPr>
        <w:pStyle w:val="Heading2"/>
        <w:jc w:val="both"/>
      </w:pPr>
      <w:bookmarkStart w:id="1" w:name="_Toc267498626"/>
      <w:r>
        <w:t>Rappel de l’énoncé</w:t>
      </w:r>
      <w:bookmarkEnd w:id="1"/>
    </w:p>
    <w:p w:rsidR="009C335D" w:rsidRDefault="009C335D" w:rsidP="00EC0BBB">
      <w:pPr>
        <w:jc w:val="both"/>
      </w:pPr>
      <w:r>
        <w:t>Décrire le sujet de l’exercice</w:t>
      </w:r>
    </w:p>
    <w:p w:rsidR="009C335D" w:rsidRDefault="009C335D" w:rsidP="00EC0BBB">
      <w:pPr>
        <w:jc w:val="both"/>
      </w:pPr>
    </w:p>
    <w:p w:rsidR="009C335D" w:rsidRPr="007B0743" w:rsidRDefault="009C335D" w:rsidP="005626D2">
      <w:pPr>
        <w:pStyle w:val="Heading2"/>
        <w:jc w:val="both"/>
      </w:pPr>
      <w:bookmarkStart w:id="2" w:name="_Toc267498627"/>
      <w:r w:rsidRPr="007B0743">
        <w:t>Analyse du travail à faire</w:t>
      </w:r>
      <w:bookmarkEnd w:id="2"/>
      <w:r w:rsidRPr="007B0743">
        <w:t xml:space="preserve"> </w:t>
      </w:r>
    </w:p>
    <w:p w:rsidR="009C335D" w:rsidRPr="007B0743" w:rsidRDefault="009C335D" w:rsidP="00EC0BBB">
      <w:pPr>
        <w:jc w:val="both"/>
      </w:pPr>
      <w:r w:rsidRPr="007B0743">
        <w:t xml:space="preserve">Il s'agit d'identifier le travail demandé et </w:t>
      </w:r>
      <w:r>
        <w:t>d’</w:t>
      </w:r>
      <w:r w:rsidRPr="007B0743">
        <w:t xml:space="preserve">expliquer les </w:t>
      </w:r>
      <w:r>
        <w:t>traitements</w:t>
      </w:r>
      <w:r w:rsidRPr="007B0743">
        <w:t xml:space="preserve"> nécessaires pour résoudre le problème posé du point de vue informatique </w:t>
      </w:r>
    </w:p>
    <w:p w:rsidR="009C335D" w:rsidRDefault="009C335D" w:rsidP="005626D2">
      <w:pPr>
        <w:pStyle w:val="Heading2"/>
        <w:jc w:val="both"/>
      </w:pPr>
    </w:p>
    <w:p w:rsidR="009C335D" w:rsidRDefault="009C335D" w:rsidP="005626D2">
      <w:pPr>
        <w:pStyle w:val="Heading2"/>
        <w:jc w:val="both"/>
      </w:pPr>
      <w:bookmarkStart w:id="3" w:name="_Toc267498628"/>
      <w:r>
        <w:t>Algorithmes</w:t>
      </w:r>
      <w:bookmarkEnd w:id="3"/>
    </w:p>
    <w:p w:rsidR="009C335D" w:rsidRDefault="009C335D" w:rsidP="005626D2">
      <w:pPr>
        <w:jc w:val="both"/>
      </w:pPr>
      <w:r>
        <w:t xml:space="preserve">Algorithmes de l’exercice </w:t>
      </w:r>
    </w:p>
    <w:p w:rsidR="009C335D" w:rsidRDefault="009C335D" w:rsidP="005626D2">
      <w:pPr>
        <w:jc w:val="both"/>
      </w:pPr>
      <w:r>
        <w:rPr>
          <w:color w:val="000000"/>
        </w:rPr>
        <w:t xml:space="preserve">Soigner la présentation : </w:t>
      </w:r>
      <w:r>
        <w:t xml:space="preserve">penser à l’indentation, </w:t>
      </w:r>
      <w:r w:rsidRPr="00EC0BBB">
        <w:t xml:space="preserve">mettre en gras les mots-clés et les commentaires. </w:t>
      </w:r>
      <w:r>
        <w:t>Documenter les procédures et les fonctions (cartouches).</w:t>
      </w:r>
    </w:p>
    <w:p w:rsidR="009C335D" w:rsidRDefault="009C335D" w:rsidP="005626D2">
      <w:pPr>
        <w:jc w:val="both"/>
      </w:pPr>
    </w:p>
    <w:p w:rsidR="009C335D" w:rsidRDefault="009C335D" w:rsidP="005626D2">
      <w:pPr>
        <w:jc w:val="both"/>
      </w:pPr>
    </w:p>
    <w:p w:rsidR="009C335D" w:rsidRPr="005E38FC" w:rsidRDefault="009C335D" w:rsidP="00D044D8">
      <w:pPr>
        <w:rPr>
          <w:b/>
          <w:bCs/>
        </w:rPr>
      </w:pPr>
      <w:r w:rsidRPr="005E38FC">
        <w:rPr>
          <w:b/>
          <w:bCs/>
        </w:rPr>
        <w:t>////////////////////////////////////////////////////////////////////////////////////////////////////////</w:t>
      </w:r>
    </w:p>
    <w:p w:rsidR="009C335D" w:rsidRPr="005E38FC" w:rsidRDefault="009C335D" w:rsidP="00D044D8">
      <w:pPr>
        <w:rPr>
          <w:b/>
          <w:bCs/>
        </w:rPr>
      </w:pPr>
      <w:r w:rsidRPr="005E38FC">
        <w:rPr>
          <w:b/>
          <w:bCs/>
        </w:rPr>
        <w:t>//</w:t>
      </w:r>
      <w:r>
        <w:rPr>
          <w:b/>
          <w:bCs/>
        </w:rPr>
        <w:tab/>
      </w:r>
      <w:r w:rsidRPr="005E38FC">
        <w:rPr>
          <w:b/>
          <w:bCs/>
        </w:rPr>
        <w:t>calcul et affichage du capital d'un élevage</w:t>
      </w:r>
      <w:r w:rsidRPr="005E38FC">
        <w:rPr>
          <w:b/>
          <w:bCs/>
        </w:rPr>
        <w:tab/>
      </w:r>
      <w:r>
        <w:rPr>
          <w:b/>
          <w:bCs/>
        </w:rPr>
        <w:tab/>
      </w:r>
    </w:p>
    <w:p w:rsidR="009C335D" w:rsidRPr="005E38FC" w:rsidRDefault="009C335D" w:rsidP="005626D2">
      <w:pPr>
        <w:rPr>
          <w:b/>
          <w:bCs/>
        </w:rPr>
      </w:pPr>
      <w:r w:rsidRPr="005E38FC">
        <w:rPr>
          <w:b/>
          <w:bCs/>
        </w:rPr>
        <w:t>/</w:t>
      </w:r>
      <w:r>
        <w:rPr>
          <w:b/>
          <w:bCs/>
        </w:rPr>
        <w:t>/</w:t>
      </w:r>
      <w:r w:rsidRPr="005E38FC">
        <w:rPr>
          <w:b/>
          <w:bCs/>
        </w:rPr>
        <w:tab/>
        <w:t>elevage</w:t>
      </w:r>
      <w:r>
        <w:rPr>
          <w:b/>
          <w:bCs/>
        </w:rPr>
        <w:t>….</w:t>
      </w:r>
      <w:r w:rsidRPr="005E38FC">
        <w:rPr>
          <w:b/>
          <w:bCs/>
        </w:rPr>
        <w:tab/>
      </w:r>
      <w:r w:rsidRPr="005E38FC">
        <w:rPr>
          <w:b/>
          <w:bCs/>
        </w:rPr>
        <w:tab/>
      </w:r>
      <w:r w:rsidRPr="005E38FC">
        <w:rPr>
          <w:b/>
          <w:bCs/>
        </w:rPr>
        <w:tab/>
      </w:r>
      <w:r w:rsidRPr="005E38FC">
        <w:rPr>
          <w:b/>
          <w:bCs/>
        </w:rPr>
        <w:tab/>
      </w:r>
      <w:r w:rsidRPr="005E38FC">
        <w:rPr>
          <w:b/>
          <w:bCs/>
        </w:rPr>
        <w:tab/>
      </w:r>
      <w:r w:rsidRPr="005E38FC">
        <w:rPr>
          <w:b/>
          <w:bCs/>
        </w:rPr>
        <w:tab/>
      </w:r>
      <w:r w:rsidRPr="005E38FC">
        <w:rPr>
          <w:b/>
          <w:bCs/>
        </w:rPr>
        <w:tab/>
      </w:r>
    </w:p>
    <w:p w:rsidR="009C335D" w:rsidRPr="005E38FC" w:rsidRDefault="009C335D" w:rsidP="00D044D8">
      <w:pPr>
        <w:rPr>
          <w:b/>
          <w:bCs/>
        </w:rPr>
      </w:pPr>
      <w:r w:rsidRPr="005E38FC">
        <w:rPr>
          <w:b/>
          <w:bCs/>
        </w:rPr>
        <w:t>/////////////////////////////////////////////////////////////////////////////////////////////////////////</w:t>
      </w:r>
    </w:p>
    <w:p w:rsidR="009C335D" w:rsidRDefault="009C335D" w:rsidP="00EB028E"/>
    <w:p w:rsidR="009C335D" w:rsidRDefault="009C335D" w:rsidP="00EB028E"/>
    <w:p w:rsidR="009C335D" w:rsidRDefault="009C335D">
      <w:pPr>
        <w:pStyle w:val="Heading2"/>
      </w:pPr>
      <w:bookmarkStart w:id="4" w:name="_Toc267498629"/>
      <w:r>
        <w:t>Programmes</w:t>
      </w:r>
      <w:bookmarkEnd w:id="4"/>
    </w:p>
    <w:p w:rsidR="009C335D" w:rsidRDefault="009C335D" w:rsidP="005626D2">
      <w:pPr>
        <w:jc w:val="both"/>
      </w:pPr>
      <w:r>
        <w:t>Programmes de l’exercice</w:t>
      </w:r>
    </w:p>
    <w:p w:rsidR="009C335D" w:rsidRDefault="009C335D" w:rsidP="005626D2">
      <w:pPr>
        <w:jc w:val="both"/>
      </w:pPr>
      <w:r>
        <w:rPr>
          <w:color w:val="000000"/>
        </w:rPr>
        <w:t xml:space="preserve">Soigner la présentation : </w:t>
      </w:r>
      <w:r>
        <w:t>penser à l’indentation, mettre en gras les mots-clés et les commentaires, aligner les accolades. Documenter les procédures et les fonctions (cartouches).</w:t>
      </w:r>
    </w:p>
    <w:p w:rsidR="009C335D" w:rsidRDefault="009C335D"/>
    <w:p w:rsidR="009C335D" w:rsidRPr="002F7A11" w:rsidRDefault="009C335D" w:rsidP="00D044D8">
      <w:pPr>
        <w:rPr>
          <w:b/>
          <w:bCs/>
        </w:rPr>
      </w:pPr>
      <w:r w:rsidRPr="002F7A11">
        <w:rPr>
          <w:b/>
          <w:bCs/>
        </w:rPr>
        <w:t>////////////////////////////////////////////////////////////////////////////////////////////////////////</w:t>
      </w:r>
      <w:r>
        <w:rPr>
          <w:b/>
          <w:bCs/>
        </w:rPr>
        <w:t>/</w:t>
      </w:r>
    </w:p>
    <w:p w:rsidR="009C335D" w:rsidRPr="002F7A11" w:rsidRDefault="009C335D" w:rsidP="00D044D8">
      <w:pPr>
        <w:rPr>
          <w:b/>
          <w:bCs/>
        </w:rPr>
      </w:pPr>
      <w:r w:rsidRPr="002F7A11">
        <w:rPr>
          <w:b/>
          <w:bCs/>
        </w:rPr>
        <w:t>//</w:t>
      </w:r>
      <w:r>
        <w:rPr>
          <w:b/>
          <w:bCs/>
        </w:rPr>
        <w:tab/>
      </w:r>
      <w:r w:rsidRPr="002F7A11">
        <w:rPr>
          <w:b/>
          <w:bCs/>
        </w:rPr>
        <w:t>calcul et affichage du capital d'un élevage</w:t>
      </w:r>
      <w:r w:rsidRPr="002F7A11">
        <w:rPr>
          <w:b/>
          <w:bCs/>
        </w:rPr>
        <w:tab/>
      </w:r>
      <w:r>
        <w:rPr>
          <w:b/>
          <w:bCs/>
        </w:rPr>
        <w:tab/>
      </w:r>
    </w:p>
    <w:p w:rsidR="009C335D" w:rsidRPr="002F7A11" w:rsidRDefault="009C335D" w:rsidP="00D044D8">
      <w:pPr>
        <w:rPr>
          <w:b/>
          <w:bCs/>
        </w:rPr>
      </w:pPr>
      <w:r w:rsidRPr="002F7A11">
        <w:rPr>
          <w:b/>
          <w:bCs/>
        </w:rPr>
        <w:t>//</w:t>
      </w:r>
      <w:r w:rsidRPr="002F7A11">
        <w:rPr>
          <w:b/>
          <w:bCs/>
        </w:rPr>
        <w:tab/>
        <w:t>elevage.cpp</w:t>
      </w:r>
      <w:r w:rsidRPr="002F7A11">
        <w:rPr>
          <w:b/>
          <w:bCs/>
        </w:rPr>
        <w:tab/>
      </w:r>
      <w:r w:rsidRPr="002F7A11">
        <w:rPr>
          <w:b/>
          <w:bCs/>
        </w:rPr>
        <w:tab/>
      </w:r>
      <w:r w:rsidRPr="002F7A11">
        <w:rPr>
          <w:b/>
          <w:bCs/>
        </w:rPr>
        <w:tab/>
      </w:r>
      <w:r w:rsidRPr="002F7A11">
        <w:rPr>
          <w:b/>
          <w:bCs/>
        </w:rPr>
        <w:tab/>
      </w:r>
      <w:r w:rsidRPr="002F7A11">
        <w:rPr>
          <w:b/>
          <w:bCs/>
        </w:rPr>
        <w:tab/>
      </w:r>
      <w:r w:rsidRPr="002F7A11">
        <w:rPr>
          <w:b/>
          <w:bCs/>
        </w:rPr>
        <w:tab/>
      </w:r>
      <w:r w:rsidRPr="002F7A11">
        <w:rPr>
          <w:b/>
          <w:bCs/>
        </w:rPr>
        <w:tab/>
      </w:r>
    </w:p>
    <w:p w:rsidR="009C335D" w:rsidRPr="002F7A11" w:rsidRDefault="009C335D" w:rsidP="00D044D8">
      <w:pPr>
        <w:rPr>
          <w:b/>
          <w:bCs/>
        </w:rPr>
      </w:pPr>
      <w:r w:rsidRPr="002F7A11">
        <w:rPr>
          <w:b/>
          <w:bCs/>
        </w:rPr>
        <w:t>////////////////////////////////////////////////////////////////////////////////////////////////////////</w:t>
      </w:r>
      <w:r>
        <w:rPr>
          <w:b/>
          <w:bCs/>
        </w:rPr>
        <w:t>/</w:t>
      </w:r>
      <w:r w:rsidRPr="002F7A11">
        <w:rPr>
          <w:b/>
          <w:bCs/>
        </w:rPr>
        <w:t>//</w:t>
      </w:r>
    </w:p>
    <w:p w:rsidR="009C335D" w:rsidRDefault="009C335D"/>
    <w:p w:rsidR="009C335D" w:rsidRDefault="009C335D"/>
    <w:p w:rsidR="009C335D" w:rsidRDefault="009C335D" w:rsidP="005626D2">
      <w:pPr>
        <w:pStyle w:val="Heading2"/>
        <w:jc w:val="both"/>
      </w:pPr>
      <w:bookmarkStart w:id="5" w:name="_Toc267498630"/>
      <w:r>
        <w:t>Jeux d’essai</w:t>
      </w:r>
      <w:bookmarkEnd w:id="5"/>
    </w:p>
    <w:p w:rsidR="009C335D" w:rsidRDefault="009C335D" w:rsidP="005626D2">
      <w:pPr>
        <w:jc w:val="both"/>
      </w:pPr>
      <w:r>
        <w:t>Ils doivent montrer le bon fonctionnement du programme : tester le cas général, les cas limites (bornes), les cas d’erreurs.</w:t>
      </w:r>
    </w:p>
    <w:p w:rsidR="009C335D" w:rsidRDefault="009C335D" w:rsidP="005626D2">
      <w:pPr>
        <w:jc w:val="both"/>
      </w:pPr>
      <w:r>
        <w:t xml:space="preserve">Pour chaque cas, présenter la situation à tester, la capture d’écran (saisies et résultats) et éventuellement un commentaire. </w:t>
      </w:r>
    </w:p>
    <w:p w:rsidR="009C335D" w:rsidRDefault="009C335D"/>
    <w:p w:rsidR="009C335D" w:rsidRDefault="009C335D"/>
    <w:p w:rsidR="009C335D" w:rsidRDefault="009C335D">
      <w:r>
        <w:br w:type="page"/>
      </w:r>
    </w:p>
    <w:p w:rsidR="009C335D" w:rsidRDefault="009C335D" w:rsidP="000B3957">
      <w:pPr>
        <w:pStyle w:val="Heading1"/>
      </w:pPr>
      <w:bookmarkStart w:id="6" w:name="_Toc267498631"/>
      <w:r>
        <w:t>Exercice 2 : Aire du cercle</w:t>
      </w:r>
      <w:bookmarkEnd w:id="6"/>
    </w:p>
    <w:p w:rsidR="009C335D" w:rsidRDefault="009C335D"/>
    <w:p w:rsidR="009C335D" w:rsidRDefault="009C335D" w:rsidP="005626D2">
      <w:pPr>
        <w:pStyle w:val="Heading2"/>
        <w:jc w:val="both"/>
      </w:pPr>
      <w:bookmarkStart w:id="7" w:name="_Toc267498632"/>
      <w:r>
        <w:t>Rappel de l’énoncé</w:t>
      </w:r>
      <w:bookmarkEnd w:id="7"/>
    </w:p>
    <w:p w:rsidR="009C335D" w:rsidRDefault="009C335D" w:rsidP="005626D2">
      <w:pPr>
        <w:jc w:val="both"/>
      </w:pPr>
    </w:p>
    <w:p w:rsidR="009C335D" w:rsidRDefault="009C335D" w:rsidP="005626D2">
      <w:pPr>
        <w:pStyle w:val="Heading2"/>
        <w:jc w:val="both"/>
      </w:pPr>
    </w:p>
    <w:p w:rsidR="009C335D" w:rsidRPr="007B0743" w:rsidRDefault="009C335D" w:rsidP="005626D2">
      <w:pPr>
        <w:pStyle w:val="Heading2"/>
        <w:jc w:val="both"/>
      </w:pPr>
      <w:bookmarkStart w:id="8" w:name="_Toc267498633"/>
      <w:r w:rsidRPr="007B0743">
        <w:t>Analyse du travail à faire</w:t>
      </w:r>
      <w:bookmarkEnd w:id="8"/>
      <w:r w:rsidRPr="007B0743">
        <w:t xml:space="preserve"> </w:t>
      </w:r>
    </w:p>
    <w:p w:rsidR="009C335D" w:rsidRDefault="009C335D" w:rsidP="005626D2">
      <w:pPr>
        <w:jc w:val="both"/>
      </w:pPr>
    </w:p>
    <w:p w:rsidR="009C335D" w:rsidRDefault="009C335D" w:rsidP="005626D2">
      <w:pPr>
        <w:jc w:val="both"/>
      </w:pPr>
    </w:p>
    <w:p w:rsidR="009C335D" w:rsidRDefault="009C335D" w:rsidP="005626D2">
      <w:pPr>
        <w:jc w:val="both"/>
      </w:pPr>
    </w:p>
    <w:p w:rsidR="009C335D" w:rsidRDefault="009C335D" w:rsidP="005626D2">
      <w:pPr>
        <w:pStyle w:val="Heading2"/>
        <w:jc w:val="both"/>
      </w:pPr>
      <w:bookmarkStart w:id="9" w:name="_Toc267498634"/>
      <w:r>
        <w:t>Algorithmes</w:t>
      </w:r>
      <w:bookmarkEnd w:id="9"/>
    </w:p>
    <w:p w:rsidR="009C335D" w:rsidRDefault="009C335D" w:rsidP="005626D2">
      <w:pPr>
        <w:jc w:val="both"/>
      </w:pPr>
    </w:p>
    <w:p w:rsidR="009C335D" w:rsidRDefault="009C335D" w:rsidP="005626D2">
      <w:pPr>
        <w:jc w:val="both"/>
      </w:pPr>
    </w:p>
    <w:p w:rsidR="009C335D" w:rsidRDefault="009C335D" w:rsidP="005626D2">
      <w:pPr>
        <w:pStyle w:val="Heading2"/>
        <w:jc w:val="both"/>
      </w:pPr>
    </w:p>
    <w:p w:rsidR="009C335D" w:rsidRDefault="009C335D" w:rsidP="005626D2">
      <w:pPr>
        <w:pStyle w:val="Heading2"/>
        <w:jc w:val="both"/>
      </w:pPr>
      <w:bookmarkStart w:id="10" w:name="_Toc267498635"/>
      <w:r>
        <w:t>Programmes</w:t>
      </w:r>
      <w:bookmarkEnd w:id="10"/>
    </w:p>
    <w:p w:rsidR="009C335D" w:rsidRDefault="009C335D" w:rsidP="005626D2">
      <w:pPr>
        <w:jc w:val="both"/>
      </w:pPr>
    </w:p>
    <w:p w:rsidR="009C335D" w:rsidRDefault="009C335D" w:rsidP="005626D2">
      <w:pPr>
        <w:jc w:val="both"/>
      </w:pPr>
    </w:p>
    <w:p w:rsidR="009C335D" w:rsidRDefault="009C335D" w:rsidP="005626D2">
      <w:pPr>
        <w:jc w:val="both"/>
      </w:pPr>
    </w:p>
    <w:p w:rsidR="009C335D" w:rsidRDefault="009C335D" w:rsidP="005626D2">
      <w:pPr>
        <w:pStyle w:val="Heading2"/>
        <w:jc w:val="both"/>
      </w:pPr>
      <w:bookmarkStart w:id="11" w:name="_Toc267498636"/>
      <w:r>
        <w:t>Jeux d’essai</w:t>
      </w:r>
      <w:bookmarkEnd w:id="11"/>
    </w:p>
    <w:p w:rsidR="009C335D" w:rsidRDefault="009C335D" w:rsidP="005626D2">
      <w:pPr>
        <w:jc w:val="both"/>
      </w:pPr>
    </w:p>
    <w:p w:rsidR="009C335D" w:rsidRDefault="009C335D" w:rsidP="005626D2">
      <w:pPr>
        <w:jc w:val="both"/>
      </w:pPr>
    </w:p>
    <w:p w:rsidR="009C335D" w:rsidRDefault="009C335D" w:rsidP="005626D2">
      <w:pPr>
        <w:jc w:val="both"/>
      </w:pPr>
    </w:p>
    <w:p w:rsidR="009C335D" w:rsidRDefault="009C335D">
      <w:pPr>
        <w:pStyle w:val="Heading1"/>
      </w:pPr>
    </w:p>
    <w:sectPr w:rsidR="009C335D" w:rsidSect="005626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418" w:bottom="567" w:left="1418" w:header="709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35D" w:rsidRDefault="009C335D">
      <w:r>
        <w:separator/>
      </w:r>
    </w:p>
  </w:endnote>
  <w:endnote w:type="continuationSeparator" w:id="1">
    <w:p w:rsidR="009C335D" w:rsidRDefault="009C3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35D" w:rsidRDefault="009C33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35D" w:rsidRDefault="009C335D" w:rsidP="002B3679">
    <w:pPr>
      <w:pStyle w:val="Footer"/>
    </w:pPr>
    <w:r>
      <w:t>Dossier TP</w:t>
    </w:r>
    <w:r>
      <w:tab/>
    </w:r>
    <w:r>
      <w:tab/>
    </w:r>
    <w:fldSimple w:instr=" DATE \@ &quot;dd/MM/yyyy&quot; ">
      <w:r>
        <w:rPr>
          <w:noProof/>
        </w:rPr>
        <w:t>20/09/2012</w:t>
      </w:r>
    </w:fldSimple>
    <w:r>
      <w:t xml:space="preserve">   </w:t>
    </w:r>
  </w:p>
  <w:p w:rsidR="009C335D" w:rsidRDefault="009C335D">
    <w:pPr>
      <w:jc w:val="center"/>
    </w:pPr>
    <w:fldSimple w:instr=" PAGE  \* MERGEFORMAT ">
      <w:r>
        <w:rPr>
          <w:noProof/>
        </w:rPr>
        <w:t>1</w:t>
      </w:r>
    </w:fldSimple>
    <w:r>
      <w:t>/</w:t>
    </w:r>
    <w:fldSimple w:instr=" NUMPAGES  \* MERGEFORMAT ">
      <w:r>
        <w:rPr>
          <w:noProof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35D" w:rsidRDefault="009C33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35D" w:rsidRDefault="009C335D">
      <w:r>
        <w:separator/>
      </w:r>
    </w:p>
  </w:footnote>
  <w:footnote w:type="continuationSeparator" w:id="1">
    <w:p w:rsidR="009C335D" w:rsidRDefault="009C33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35D" w:rsidRDefault="009C33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35D" w:rsidRDefault="009C335D" w:rsidP="002B3679">
    <w:pPr>
      <w:pStyle w:val="Header"/>
    </w:pPr>
    <w:r>
      <w:t>Binôme : noms prénoms étudiants</w:t>
    </w:r>
  </w:p>
  <w:p w:rsidR="009C335D" w:rsidRDefault="009C335D" w:rsidP="00B951C5">
    <w:pPr>
      <w:pStyle w:val="Header"/>
    </w:pPr>
    <w:r>
      <w:t>1</w:t>
    </w:r>
    <w:r w:rsidRPr="00F8228C">
      <w:rPr>
        <w:vertAlign w:val="superscript"/>
      </w:rPr>
      <w:t>ère</w:t>
    </w:r>
    <w:r>
      <w:t xml:space="preserve"> année  Numéro du groupe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35D" w:rsidRDefault="009C33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655BC"/>
    <w:multiLevelType w:val="multilevel"/>
    <w:tmpl w:val="8F4E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7DC5"/>
    <w:rsid w:val="00072250"/>
    <w:rsid w:val="00077C06"/>
    <w:rsid w:val="000B3957"/>
    <w:rsid w:val="000D46B6"/>
    <w:rsid w:val="000E7DEF"/>
    <w:rsid w:val="00197DC5"/>
    <w:rsid w:val="00251F5C"/>
    <w:rsid w:val="002A4292"/>
    <w:rsid w:val="002B3679"/>
    <w:rsid w:val="002D252B"/>
    <w:rsid w:val="002E206D"/>
    <w:rsid w:val="002E3AAA"/>
    <w:rsid w:val="002F13ED"/>
    <w:rsid w:val="002F7A11"/>
    <w:rsid w:val="003323CF"/>
    <w:rsid w:val="0038729F"/>
    <w:rsid w:val="003A071D"/>
    <w:rsid w:val="003B7D47"/>
    <w:rsid w:val="00435104"/>
    <w:rsid w:val="004C611D"/>
    <w:rsid w:val="004F2C5A"/>
    <w:rsid w:val="005132F7"/>
    <w:rsid w:val="005153FA"/>
    <w:rsid w:val="005626D2"/>
    <w:rsid w:val="005E38FC"/>
    <w:rsid w:val="00650443"/>
    <w:rsid w:val="00735436"/>
    <w:rsid w:val="00746B03"/>
    <w:rsid w:val="00780950"/>
    <w:rsid w:val="007B0743"/>
    <w:rsid w:val="007E3661"/>
    <w:rsid w:val="007F6D26"/>
    <w:rsid w:val="008254EC"/>
    <w:rsid w:val="00863A41"/>
    <w:rsid w:val="008D7EB5"/>
    <w:rsid w:val="009B0B76"/>
    <w:rsid w:val="009C335D"/>
    <w:rsid w:val="00A151FB"/>
    <w:rsid w:val="00A17858"/>
    <w:rsid w:val="00A37DF1"/>
    <w:rsid w:val="00A456EA"/>
    <w:rsid w:val="00A62846"/>
    <w:rsid w:val="00A93A48"/>
    <w:rsid w:val="00B951C5"/>
    <w:rsid w:val="00C61F17"/>
    <w:rsid w:val="00C64C73"/>
    <w:rsid w:val="00D044D8"/>
    <w:rsid w:val="00D67826"/>
    <w:rsid w:val="00E20501"/>
    <w:rsid w:val="00EA6369"/>
    <w:rsid w:val="00EB028E"/>
    <w:rsid w:val="00EC0BBB"/>
    <w:rsid w:val="00ED1680"/>
    <w:rsid w:val="00F432EF"/>
    <w:rsid w:val="00F8228C"/>
    <w:rsid w:val="00FB3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254EC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54EC"/>
    <w:pPr>
      <w:keepNext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54E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54EC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54EC"/>
    <w:pPr>
      <w:keepNext/>
      <w:jc w:val="center"/>
      <w:outlineLvl w:val="3"/>
    </w:pPr>
    <w:rPr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="Calibri" w:hAnsi="Calibri" w:cs="Calibr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8254E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254E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</w:rPr>
  </w:style>
  <w:style w:type="character" w:styleId="PageNumber">
    <w:name w:val="page number"/>
    <w:basedOn w:val="DefaultParagraphFont"/>
    <w:uiPriority w:val="99"/>
    <w:rsid w:val="008254EC"/>
    <w:rPr>
      <w:rFonts w:cs="Times New Roman"/>
    </w:rPr>
  </w:style>
  <w:style w:type="paragraph" w:styleId="TOC1">
    <w:name w:val="toc 1"/>
    <w:basedOn w:val="Normal"/>
    <w:next w:val="Normal"/>
    <w:autoRedefine/>
    <w:uiPriority w:val="99"/>
    <w:semiHidden/>
    <w:rsid w:val="008254EC"/>
  </w:style>
  <w:style w:type="paragraph" w:styleId="TOC2">
    <w:name w:val="toc 2"/>
    <w:basedOn w:val="Normal"/>
    <w:next w:val="Normal"/>
    <w:autoRedefine/>
    <w:uiPriority w:val="99"/>
    <w:semiHidden/>
    <w:rsid w:val="008254EC"/>
    <w:pPr>
      <w:ind w:left="220"/>
    </w:pPr>
  </w:style>
  <w:style w:type="paragraph" w:styleId="TOC3">
    <w:name w:val="toc 3"/>
    <w:basedOn w:val="Normal"/>
    <w:next w:val="Normal"/>
    <w:autoRedefine/>
    <w:uiPriority w:val="99"/>
    <w:semiHidden/>
    <w:rsid w:val="008254EC"/>
    <w:pPr>
      <w:ind w:left="440"/>
    </w:pPr>
  </w:style>
  <w:style w:type="paragraph" w:styleId="TOC4">
    <w:name w:val="toc 4"/>
    <w:basedOn w:val="Normal"/>
    <w:next w:val="Normal"/>
    <w:autoRedefine/>
    <w:uiPriority w:val="99"/>
    <w:semiHidden/>
    <w:rsid w:val="008254EC"/>
    <w:pPr>
      <w:ind w:left="660"/>
    </w:pPr>
  </w:style>
  <w:style w:type="paragraph" w:styleId="TOC5">
    <w:name w:val="toc 5"/>
    <w:basedOn w:val="Normal"/>
    <w:next w:val="Normal"/>
    <w:autoRedefine/>
    <w:uiPriority w:val="99"/>
    <w:semiHidden/>
    <w:rsid w:val="008254EC"/>
    <w:pPr>
      <w:ind w:left="880"/>
    </w:pPr>
  </w:style>
  <w:style w:type="paragraph" w:styleId="TOC6">
    <w:name w:val="toc 6"/>
    <w:basedOn w:val="Normal"/>
    <w:next w:val="Normal"/>
    <w:autoRedefine/>
    <w:uiPriority w:val="99"/>
    <w:semiHidden/>
    <w:rsid w:val="008254EC"/>
    <w:pPr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8254EC"/>
    <w:pPr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8254EC"/>
    <w:pPr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8254EC"/>
    <w:pPr>
      <w:ind w:left="1760"/>
    </w:pPr>
  </w:style>
  <w:style w:type="character" w:styleId="Hyperlink">
    <w:name w:val="Hyperlink"/>
    <w:basedOn w:val="DefaultParagraphFont"/>
    <w:uiPriority w:val="99"/>
    <w:rsid w:val="008254E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8D7EB5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354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4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299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802">
          <w:marLeft w:val="0"/>
          <w:marRight w:val="0"/>
          <w:marTop w:val="236"/>
          <w:marBottom w:val="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803">
          <w:marLeft w:val="0"/>
          <w:marRight w:val="0"/>
          <w:marTop w:val="236"/>
          <w:marBottom w:val="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804">
          <w:marLeft w:val="0"/>
          <w:marRight w:val="0"/>
          <w:marTop w:val="236"/>
          <w:marBottom w:val="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80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806">
          <w:marLeft w:val="0"/>
          <w:marRight w:val="0"/>
          <w:marTop w:val="236"/>
          <w:marBottom w:val="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80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808">
          <w:marLeft w:val="0"/>
          <w:marRight w:val="0"/>
          <w:marTop w:val="236"/>
          <w:marBottom w:val="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80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3</Pages>
  <Words>489</Words>
  <Characters>2694</Characters>
  <Application>Microsoft Office Outlook</Application>
  <DocSecurity>0</DocSecurity>
  <Lines>0</Lines>
  <Paragraphs>0</Paragraphs>
  <ScaleCrop>false</ScaleCrop>
  <Company>CRAMCO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d’algorithmie</dc:title>
  <dc:subject/>
  <dc:creator>V1990032</dc:creator>
  <cp:keywords/>
  <dc:description/>
  <cp:lastModifiedBy>profiler</cp:lastModifiedBy>
  <cp:revision>5</cp:revision>
  <cp:lastPrinted>2010-07-21T15:57:00Z</cp:lastPrinted>
  <dcterms:created xsi:type="dcterms:W3CDTF">2012-09-18T14:34:00Z</dcterms:created>
  <dcterms:modified xsi:type="dcterms:W3CDTF">2012-09-20T07:09:00Z</dcterms:modified>
</cp:coreProperties>
</file>